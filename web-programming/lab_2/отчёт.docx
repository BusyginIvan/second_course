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46F" w14:textId="3AD6A17F" w:rsidR="00040881" w:rsidRDefault="00316A49" w:rsidP="003D08CD">
      <w:pPr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7E561476" wp14:editId="475BFCA9">
                <wp:simplePos x="0" y="0"/>
                <wp:positionH relativeFrom="margin">
                  <wp:posOffset>1965325</wp:posOffset>
                </wp:positionH>
                <wp:positionV relativeFrom="page">
                  <wp:posOffset>9609260</wp:posOffset>
                </wp:positionV>
                <wp:extent cx="1946910" cy="105537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05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5F02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Санкт-Петербург</w:t>
                            </w:r>
                          </w:p>
                          <w:p w14:paraId="45E8884C" w14:textId="60C471BE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202</w:t>
                            </w:r>
                            <w:r w:rsidR="00B41D20">
                              <w:rPr>
                                <w:rFonts w:ascii="Cambria Math" w:hAnsi="Cambria Math"/>
                                <w:sz w:val="40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61476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154.75pt;margin-top:756.65pt;width:153.3pt;height:83.1pt;z-index:-251656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" filled="f" stroked="f">
                <v:textbox style="mso-fit-shape-to-text:t">
                  <w:txbxContent>
                    <w:p w14:paraId="272B5F02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</w:rPr>
                        <w:t>Санкт-Петербург</w:t>
                      </w:r>
                    </w:p>
                    <w:p w14:paraId="45E8884C" w14:textId="60C471BE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</w:rPr>
                        <w:t>202</w:t>
                      </w:r>
                      <w:r w:rsidR="00B41D20">
                        <w:rPr>
                          <w:rFonts w:ascii="Cambria Math" w:hAnsi="Cambria Math"/>
                          <w:sz w:val="40"/>
                        </w:rPr>
                        <w:t>1</w:t>
                      </w:r>
                      <w:r>
                        <w:rPr>
                          <w:rFonts w:ascii="Cambria Math" w:hAnsi="Cambria Math"/>
                          <w:sz w:val="40"/>
                        </w:rPr>
                        <w:t xml:space="preserve"> год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2EF8BABC" wp14:editId="172081E3">
            <wp:simplePos x="0" y="0"/>
            <wp:positionH relativeFrom="margin">
              <wp:posOffset>989965</wp:posOffset>
            </wp:positionH>
            <wp:positionV relativeFrom="page">
              <wp:posOffset>2108200</wp:posOffset>
            </wp:positionV>
            <wp:extent cx="4572000" cy="1797685"/>
            <wp:effectExtent l="0" t="0" r="0" b="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СПбГУ_ИТМ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238ECC" wp14:editId="5029FDD4">
                <wp:simplePos x="0" y="0"/>
                <wp:positionH relativeFrom="margin">
                  <wp:posOffset>-31115</wp:posOffset>
                </wp:positionH>
                <wp:positionV relativeFrom="page">
                  <wp:posOffset>1350645</wp:posOffset>
                </wp:positionV>
                <wp:extent cx="6614160" cy="0"/>
                <wp:effectExtent l="0" t="0" r="342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544C0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" from="-2.45pt,106.35pt" to="518.3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" strokecolor="windowText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75FB800F" wp14:editId="4C6CBBAE">
                <wp:simplePos x="0" y="0"/>
                <wp:positionH relativeFrom="margin">
                  <wp:posOffset>351155</wp:posOffset>
                </wp:positionH>
                <wp:positionV relativeFrom="page">
                  <wp:posOffset>4519295</wp:posOffset>
                </wp:positionV>
                <wp:extent cx="5849620" cy="66929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1545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4E59B967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B800F" id="Надпись 4" o:spid="_x0000_s1027" type="#_x0000_t202" style="position:absolute;left:0;text-align:left;margin-left:27.65pt;margin-top:355.85pt;width:460.6pt;height:52.7pt;z-index:-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" filled="f" stroked="f">
                <v:textbox style="mso-fit-shape-to-text:t">
                  <w:txbxContent>
                    <w:p w14:paraId="14C11545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6"/>
                        </w:rPr>
                        <w:t>Системное и прикладное программное обеспечение.</w:t>
                      </w:r>
                    </w:p>
                    <w:p w14:paraId="4E59B967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26CAAE6" wp14:editId="60A5ED61">
                <wp:simplePos x="0" y="0"/>
                <wp:positionH relativeFrom="margin">
                  <wp:posOffset>180340</wp:posOffset>
                </wp:positionH>
                <wp:positionV relativeFrom="page">
                  <wp:posOffset>6052185</wp:posOffset>
                </wp:positionV>
                <wp:extent cx="6190615" cy="66929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615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6BDC" w14:textId="14F80E55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Лабораторная работа №</w:t>
                            </w:r>
                            <w:r w:rsidR="002F3C29"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  <w:p w14:paraId="7745B6C1" w14:textId="06979639" w:rsidR="00B8248C" w:rsidRPr="00185C7B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6CAAE6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8" type="#_x0000_t202" style="position:absolute;left:0;text-align:left;margin-left:14.2pt;margin-top:476.55pt;width:487.45pt;height:52.7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" filled="f" stroked="f">
                <v:textbox style="mso-fit-shape-to-text:t">
                  <w:txbxContent>
                    <w:p w14:paraId="3D5B6BDC" w14:textId="14F80E55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Лабораторная работа №</w:t>
                      </w:r>
                      <w:r w:rsidR="002F3C29">
                        <w:rPr>
                          <w:rFonts w:ascii="Cambria Math" w:hAnsi="Cambria Math"/>
                          <w:sz w:val="36"/>
                          <w:lang w:val="en-US"/>
                        </w:rPr>
                        <w:t>2</w:t>
                      </w:r>
                      <w:r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  <w:p w14:paraId="7745B6C1" w14:textId="06979639" w:rsidR="00B8248C" w:rsidRPr="00185C7B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1" locked="1" layoutInCell="1" allowOverlap="1" wp14:anchorId="38D1F798" wp14:editId="6A14486D">
                <wp:simplePos x="0" y="0"/>
                <wp:positionH relativeFrom="margin">
                  <wp:posOffset>353060</wp:posOffset>
                </wp:positionH>
                <wp:positionV relativeFrom="page">
                  <wp:posOffset>513715</wp:posOffset>
                </wp:positionV>
                <wp:extent cx="5850000" cy="9612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000" cy="96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6463" w14:textId="77777777" w:rsidR="00B8248C" w:rsidRDefault="00B8248C" w:rsidP="00316A49">
                            <w:pPr>
                              <w:pStyle w:val="ac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939D75E" w14:textId="77777777" w:rsidR="00B8248C" w:rsidRDefault="00B8248C" w:rsidP="00316A49">
                            <w:pPr>
                              <w:pStyle w:val="ac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3B083433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F798" id="Надпись 9" o:spid="_x0000_s1029" type="#_x0000_t202" style="position:absolute;left:0;text-align:left;margin-left:27.8pt;margin-top:40.45pt;width:460.65pt;height:75.7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" filled="f" stroked="f">
                <v:textbox>
                  <w:txbxContent>
                    <w:p w14:paraId="158A6463" w14:textId="77777777" w:rsidR="00B8248C" w:rsidRDefault="00B8248C" w:rsidP="00316A49">
                      <w:pPr>
                        <w:pStyle w:val="ac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939D75E" w14:textId="77777777" w:rsidR="00B8248C" w:rsidRDefault="00B8248C" w:rsidP="00316A49">
                      <w:pPr>
                        <w:pStyle w:val="ac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«Национальный исследовательский университет ИТМО»</w:t>
                      </w:r>
                    </w:p>
                    <w:p w14:paraId="3B083433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71080">
        <w:rPr>
          <w:rStyle w:val="a7"/>
          <w:b w:val="0"/>
        </w:rPr>
        <w:t xml:space="preserve">   </w:t>
      </w:r>
    </w:p>
    <w:p w14:paraId="2A9BAC14" w14:textId="56FE5682" w:rsidR="00E71080" w:rsidRDefault="00B8248C">
      <w:pPr>
        <w:spacing w:line="259" w:lineRule="auto"/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0268E259" wp14:editId="1C71A763">
                <wp:simplePos x="0" y="0"/>
                <wp:positionH relativeFrom="margin">
                  <wp:posOffset>22225</wp:posOffset>
                </wp:positionH>
                <wp:positionV relativeFrom="page">
                  <wp:posOffset>6572250</wp:posOffset>
                </wp:positionV>
                <wp:extent cx="6261100" cy="18923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61C8" w14:textId="13D5C00E" w:rsidR="00B8248C" w:rsidRDefault="00B8248C" w:rsidP="00316A49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Предмет: </w:t>
                            </w:r>
                            <w:r w:rsidR="005532D2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Веб-программирование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5A922D4" w14:textId="01F489D9" w:rsidR="00B8248C" w:rsidRDefault="00B8248C" w:rsidP="00882503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Преподаватель:</w:t>
                            </w:r>
                            <w:r w:rsidR="00882503" w:rsidRPr="00882503">
                              <w:rPr>
                                <w:rFonts w:cstheme="minorHAnsi"/>
                                <w:sz w:val="36"/>
                              </w:rPr>
                              <w:t xml:space="preserve"> </w:t>
                            </w:r>
                            <w:r w:rsidR="005532D2">
                              <w:rPr>
                                <w:rFonts w:cstheme="minorHAnsi"/>
                                <w:sz w:val="36"/>
                              </w:rPr>
                              <w:t>Усков Иван Владимирович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4A9EB85" w14:textId="77777777" w:rsidR="00B8248C" w:rsidRDefault="00B8248C" w:rsidP="00316A49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Выполнил: Бусыгин Иван.</w:t>
                            </w:r>
                          </w:p>
                          <w:p w14:paraId="011CF386" w14:textId="784B64C5" w:rsidR="00B8248C" w:rsidRDefault="00B8248C" w:rsidP="00B8248C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Группа: 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3</w:t>
                            </w:r>
                            <w:r w:rsidR="005532D2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12.</w:t>
                            </w:r>
                          </w:p>
                          <w:p w14:paraId="62CD4FC5" w14:textId="4A214D3A" w:rsidR="00882503" w:rsidRDefault="00882503" w:rsidP="00B8248C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Вариант: </w:t>
                            </w:r>
                            <w:r w:rsidR="005532D2" w:rsidRPr="005532D2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120</w:t>
                            </w:r>
                            <w:r w:rsidR="00343A75"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27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E259" id="Надпись 5" o:spid="_x0000_s1030" type="#_x0000_t202" style="position:absolute;left:0;text-align:left;margin-left:1.75pt;margin-top:517.5pt;width:493pt;height:149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" filled="f" stroked="f">
                <v:textbox>
                  <w:txbxContent>
                    <w:p w14:paraId="727961C8" w14:textId="13D5C00E" w:rsidR="00B8248C" w:rsidRDefault="00B8248C" w:rsidP="00316A49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 xml:space="preserve">Предмет: </w:t>
                      </w:r>
                      <w:r w:rsidR="005532D2">
                        <w:rPr>
                          <w:rFonts w:cstheme="minorHAnsi"/>
                          <w:sz w:val="34"/>
                          <w:szCs w:val="34"/>
                        </w:rPr>
                        <w:t>Веб-программирование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5A922D4" w14:textId="01F489D9" w:rsidR="00B8248C" w:rsidRDefault="00B8248C" w:rsidP="00882503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Преподаватель:</w:t>
                      </w:r>
                      <w:r w:rsidR="00882503" w:rsidRPr="00882503">
                        <w:rPr>
                          <w:rFonts w:cstheme="minorHAnsi"/>
                          <w:sz w:val="36"/>
                        </w:rPr>
                        <w:t xml:space="preserve"> </w:t>
                      </w:r>
                      <w:r w:rsidR="005532D2">
                        <w:rPr>
                          <w:rFonts w:cstheme="minorHAnsi"/>
                          <w:sz w:val="36"/>
                        </w:rPr>
                        <w:t>Усков Иван Владимирович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4A9EB85" w14:textId="77777777" w:rsidR="00B8248C" w:rsidRDefault="00B8248C" w:rsidP="00316A49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Выполнил: Бусыгин Иван.</w:t>
                      </w:r>
                    </w:p>
                    <w:p w14:paraId="011CF386" w14:textId="784B64C5" w:rsidR="00B8248C" w:rsidRDefault="00B8248C" w:rsidP="00B8248C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 xml:space="preserve">Группа: </w:t>
                      </w:r>
                      <w:r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P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3</w:t>
                      </w:r>
                      <w:r w:rsidR="005532D2">
                        <w:rPr>
                          <w:rFonts w:cstheme="minorHAnsi"/>
                          <w:sz w:val="34"/>
                          <w:szCs w:val="34"/>
                        </w:rPr>
                        <w:t>2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12.</w:t>
                      </w:r>
                    </w:p>
                    <w:p w14:paraId="62CD4FC5" w14:textId="4A214D3A" w:rsidR="00882503" w:rsidRDefault="00882503" w:rsidP="00B8248C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 xml:space="preserve">Вариант: </w:t>
                      </w:r>
                      <w:r w:rsidR="005532D2" w:rsidRPr="005532D2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120</w:t>
                      </w:r>
                      <w:r w:rsidR="00343A75">
                        <w:rPr>
                          <w:rFonts w:cstheme="minorHAnsi"/>
                          <w:sz w:val="34"/>
                          <w:szCs w:val="34"/>
                        </w:rPr>
                        <w:t>27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71080">
        <w:rPr>
          <w:rStyle w:val="a7"/>
          <w:b w:val="0"/>
        </w:rPr>
        <w:br w:type="page"/>
      </w:r>
    </w:p>
    <w:p w14:paraId="29DCBBE2" w14:textId="77777777" w:rsidR="00044163" w:rsidRDefault="00444C53" w:rsidP="008052F2">
      <w:pPr>
        <w:pStyle w:val="1"/>
        <w:spacing w:before="0"/>
        <w:rPr>
          <w:rStyle w:val="a7"/>
          <w:b w:val="0"/>
          <w:sz w:val="32"/>
          <w:szCs w:val="28"/>
        </w:rPr>
      </w:pPr>
      <w:r w:rsidRPr="00172A88">
        <w:rPr>
          <w:rStyle w:val="a7"/>
          <w:b w:val="0"/>
          <w:sz w:val="32"/>
          <w:szCs w:val="28"/>
        </w:rPr>
        <w:lastRenderedPageBreak/>
        <w:t>Задание.</w:t>
      </w:r>
    </w:p>
    <w:p w14:paraId="65AF1B67" w14:textId="01D6D602" w:rsidR="00172A88" w:rsidRDefault="00044163" w:rsidP="00044163">
      <w:pPr>
        <w:pStyle w:val="1"/>
        <w:spacing w:before="0"/>
        <w:ind w:left="57"/>
        <w:rPr>
          <w:rStyle w:val="a7"/>
          <w:b w:val="0"/>
          <w:sz w:val="28"/>
          <w:szCs w:val="24"/>
        </w:rPr>
      </w:pPr>
      <w:r w:rsidRPr="00044163">
        <w:rPr>
          <w:bCs/>
          <w:noProof/>
          <w:sz w:val="32"/>
          <w:szCs w:val="28"/>
        </w:rPr>
        <w:t xml:space="preserve"> </w:t>
      </w:r>
      <w:r>
        <w:rPr>
          <w:bCs/>
          <w:noProof/>
          <w:sz w:val="32"/>
          <w:szCs w:val="28"/>
        </w:rPr>
        <w:drawing>
          <wp:inline distT="0" distB="0" distL="0" distR="0" wp14:anchorId="4438AB54" wp14:editId="48D611B7">
            <wp:extent cx="5467350" cy="20142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63" cy="20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6494" w14:textId="3ED78C18" w:rsidR="008052F2" w:rsidRPr="008052F2" w:rsidRDefault="00044163" w:rsidP="00D875C4">
      <w:pPr>
        <w:ind w:left="0"/>
      </w:pPr>
      <w:r>
        <w:rPr>
          <w:noProof/>
        </w:rPr>
        <w:drawing>
          <wp:inline distT="0" distB="0" distL="0" distR="0" wp14:anchorId="6E2654A0" wp14:editId="6B9B0C15">
            <wp:extent cx="6551930" cy="6534785"/>
            <wp:effectExtent l="0" t="0" r="127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F27" w14:textId="77777777" w:rsidR="002A3A79" w:rsidRDefault="002A3A79">
      <w:pPr>
        <w:spacing w:after="160" w:line="259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0256C4" w14:textId="577287C6" w:rsidR="000874C7" w:rsidRPr="000874C7" w:rsidRDefault="005532D2" w:rsidP="002A3A79">
      <w:pPr>
        <w:spacing w:before="120"/>
        <w:ind w:left="0"/>
        <w:rPr>
          <w:sz w:val="28"/>
          <w:szCs w:val="28"/>
        </w:rPr>
      </w:pPr>
      <w:r w:rsidRPr="000874C7">
        <w:rPr>
          <w:sz w:val="28"/>
          <w:szCs w:val="28"/>
        </w:rPr>
        <w:lastRenderedPageBreak/>
        <w:t>К</w:t>
      </w:r>
      <w:r w:rsidR="0003002C" w:rsidRPr="000874C7">
        <w:rPr>
          <w:sz w:val="28"/>
          <w:szCs w:val="28"/>
        </w:rPr>
        <w:t>од см. в репозитории:</w:t>
      </w:r>
    </w:p>
    <w:p w14:paraId="3A537A31" w14:textId="665C3C7C" w:rsidR="00172A88" w:rsidRPr="002F3C29" w:rsidRDefault="002F3C29" w:rsidP="000874C7">
      <w:pPr>
        <w:ind w:left="113"/>
        <w:rPr>
          <w:sz w:val="28"/>
          <w:szCs w:val="28"/>
        </w:rPr>
      </w:pPr>
      <w:r w:rsidRPr="002F3C29">
        <w:rPr>
          <w:sz w:val="28"/>
          <w:szCs w:val="28"/>
        </w:rPr>
        <w:t>https://github.com/BusyginIvan/second_course/tree/master/web-programming/lab_2</w:t>
      </w:r>
    </w:p>
    <w:p w14:paraId="17867F07" w14:textId="777624EF" w:rsidR="00E3224E" w:rsidRDefault="00172A88" w:rsidP="0003002C">
      <w:pPr>
        <w:pStyle w:val="1"/>
        <w:spacing w:before="240"/>
        <w:rPr>
          <w:sz w:val="28"/>
          <w:szCs w:val="24"/>
        </w:rPr>
      </w:pPr>
      <w:r w:rsidRPr="00172A88">
        <w:rPr>
          <w:sz w:val="32"/>
          <w:szCs w:val="28"/>
        </w:rPr>
        <w:t>В ходе выпонения данной работы я:</w:t>
      </w:r>
    </w:p>
    <w:p w14:paraId="34019E0F" w14:textId="211635BE" w:rsidR="00F949D4" w:rsidRPr="00DB0815" w:rsidRDefault="002A3A79" w:rsidP="00F949D4">
      <w:pPr>
        <w:pStyle w:val="a"/>
      </w:pPr>
      <w:r>
        <w:t xml:space="preserve">На практике познакомился с </w:t>
      </w:r>
      <w:r>
        <w:rPr>
          <w:lang w:val="en-US"/>
        </w:rPr>
        <w:t>Java</w:t>
      </w:r>
      <w:r w:rsidRPr="002F3C29">
        <w:t xml:space="preserve"> </w:t>
      </w:r>
      <w:r>
        <w:rPr>
          <w:lang w:val="en-US"/>
        </w:rPr>
        <w:t>EE</w:t>
      </w:r>
      <w:r w:rsidR="000874C7">
        <w:t>.</w:t>
      </w:r>
    </w:p>
    <w:sectPr w:rsidR="00F949D4" w:rsidRPr="00DB0815" w:rsidSect="00172A88">
      <w:pgSz w:w="11906" w:h="16838"/>
      <w:pgMar w:top="680" w:right="794" w:bottom="68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148"/>
    <w:multiLevelType w:val="hybridMultilevel"/>
    <w:tmpl w:val="68420F80"/>
    <w:lvl w:ilvl="0" w:tplc="63E6EB7A">
      <w:start w:val="1"/>
      <w:numFmt w:val="bullet"/>
      <w:suff w:val="space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CFB319F"/>
    <w:multiLevelType w:val="hybridMultilevel"/>
    <w:tmpl w:val="DB1A2DE8"/>
    <w:lvl w:ilvl="0" w:tplc="0C64A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5C3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1E6400"/>
    <w:multiLevelType w:val="multilevel"/>
    <w:tmpl w:val="AB126794"/>
    <w:lvl w:ilvl="0">
      <w:start w:val="1"/>
      <w:numFmt w:val="decimal"/>
      <w:suff w:val="space"/>
      <w:lvlText w:val="%1."/>
      <w:lvlJc w:val="left"/>
      <w:pPr>
        <w:ind w:left="56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8C204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14D12D2"/>
    <w:multiLevelType w:val="hybridMultilevel"/>
    <w:tmpl w:val="79BCA32A"/>
    <w:lvl w:ilvl="0" w:tplc="0C64ABAE">
      <w:start w:val="1"/>
      <w:numFmt w:val="decimal"/>
      <w:suff w:val="space"/>
      <w:lvlText w:val="%1."/>
      <w:lvlJc w:val="left"/>
      <w:pPr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385F45D2"/>
    <w:multiLevelType w:val="hybridMultilevel"/>
    <w:tmpl w:val="DF08D0F0"/>
    <w:lvl w:ilvl="0" w:tplc="0C64ABAE">
      <w:start w:val="1"/>
      <w:numFmt w:val="decimal"/>
      <w:suff w:val="space"/>
      <w:lvlText w:val="%1."/>
      <w:lvlJc w:val="left"/>
      <w:pPr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629470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63735F5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05F72CB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169538A"/>
    <w:multiLevelType w:val="hybridMultilevel"/>
    <w:tmpl w:val="9828ABFA"/>
    <w:lvl w:ilvl="0" w:tplc="01C06E7A">
      <w:start w:val="1"/>
      <w:numFmt w:val="bullet"/>
      <w:pStyle w:val="a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63806924"/>
    <w:multiLevelType w:val="hybridMultilevel"/>
    <w:tmpl w:val="B4C6949C"/>
    <w:lvl w:ilvl="0" w:tplc="041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66481773"/>
    <w:multiLevelType w:val="multilevel"/>
    <w:tmpl w:val="C09480C2"/>
    <w:lvl w:ilvl="0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78A689A"/>
    <w:multiLevelType w:val="multilevel"/>
    <w:tmpl w:val="5508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E13A3"/>
    <w:multiLevelType w:val="hybridMultilevel"/>
    <w:tmpl w:val="0EF09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3108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C3717B8"/>
    <w:multiLevelType w:val="hybridMultilevel"/>
    <w:tmpl w:val="5EE84CF2"/>
    <w:lvl w:ilvl="0" w:tplc="ACD85878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49"/>
    <w:rsid w:val="0003002C"/>
    <w:rsid w:val="00040881"/>
    <w:rsid w:val="00044163"/>
    <w:rsid w:val="00053B6A"/>
    <w:rsid w:val="000865F5"/>
    <w:rsid w:val="000874C7"/>
    <w:rsid w:val="000D1B05"/>
    <w:rsid w:val="00111349"/>
    <w:rsid w:val="001206B7"/>
    <w:rsid w:val="001419FD"/>
    <w:rsid w:val="00153870"/>
    <w:rsid w:val="00160EA4"/>
    <w:rsid w:val="00165BA0"/>
    <w:rsid w:val="00172A88"/>
    <w:rsid w:val="00185C7B"/>
    <w:rsid w:val="001F756C"/>
    <w:rsid w:val="0025454B"/>
    <w:rsid w:val="00275749"/>
    <w:rsid w:val="00283485"/>
    <w:rsid w:val="00291142"/>
    <w:rsid w:val="00294629"/>
    <w:rsid w:val="002A3A79"/>
    <w:rsid w:val="002D4EF3"/>
    <w:rsid w:val="002F3C29"/>
    <w:rsid w:val="00316A49"/>
    <w:rsid w:val="00343A75"/>
    <w:rsid w:val="003D08CD"/>
    <w:rsid w:val="0043513D"/>
    <w:rsid w:val="00440818"/>
    <w:rsid w:val="00444C53"/>
    <w:rsid w:val="004B082B"/>
    <w:rsid w:val="004C6CC4"/>
    <w:rsid w:val="004D008D"/>
    <w:rsid w:val="0050252F"/>
    <w:rsid w:val="00502897"/>
    <w:rsid w:val="00540F46"/>
    <w:rsid w:val="005532D2"/>
    <w:rsid w:val="005748CD"/>
    <w:rsid w:val="005D47CD"/>
    <w:rsid w:val="005F7FF1"/>
    <w:rsid w:val="00682CD0"/>
    <w:rsid w:val="0068687F"/>
    <w:rsid w:val="00724F13"/>
    <w:rsid w:val="007955E7"/>
    <w:rsid w:val="007A588B"/>
    <w:rsid w:val="007A5E60"/>
    <w:rsid w:val="008052F2"/>
    <w:rsid w:val="0082439E"/>
    <w:rsid w:val="00834595"/>
    <w:rsid w:val="00862C19"/>
    <w:rsid w:val="00882503"/>
    <w:rsid w:val="008906FD"/>
    <w:rsid w:val="00893CCC"/>
    <w:rsid w:val="008C76D4"/>
    <w:rsid w:val="008D49BB"/>
    <w:rsid w:val="00906286"/>
    <w:rsid w:val="009B0BF8"/>
    <w:rsid w:val="00A17318"/>
    <w:rsid w:val="00A27C8F"/>
    <w:rsid w:val="00A403EB"/>
    <w:rsid w:val="00A50FD2"/>
    <w:rsid w:val="00B41D20"/>
    <w:rsid w:val="00B63A9B"/>
    <w:rsid w:val="00B8248C"/>
    <w:rsid w:val="00BE1E6F"/>
    <w:rsid w:val="00C23D68"/>
    <w:rsid w:val="00C804BA"/>
    <w:rsid w:val="00CC6479"/>
    <w:rsid w:val="00CD7DBA"/>
    <w:rsid w:val="00D74FCA"/>
    <w:rsid w:val="00D875C4"/>
    <w:rsid w:val="00D9464B"/>
    <w:rsid w:val="00D94BFC"/>
    <w:rsid w:val="00DB0815"/>
    <w:rsid w:val="00DB1002"/>
    <w:rsid w:val="00E131B0"/>
    <w:rsid w:val="00E3224E"/>
    <w:rsid w:val="00E55B4E"/>
    <w:rsid w:val="00E622B4"/>
    <w:rsid w:val="00E71080"/>
    <w:rsid w:val="00ED2408"/>
    <w:rsid w:val="00F4120E"/>
    <w:rsid w:val="00F82A32"/>
    <w:rsid w:val="00F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766"/>
  <w15:chartTrackingRefBased/>
  <w15:docId w15:val="{89DCCA39-FF82-4D36-AB50-8920B21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B082B"/>
    <w:pPr>
      <w:spacing w:after="0" w:line="257" w:lineRule="auto"/>
      <w:ind w:left="227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4B082B"/>
    <w:pPr>
      <w:keepNext/>
      <w:keepLines/>
      <w:spacing w:before="120" w:line="259" w:lineRule="auto"/>
      <w:ind w:left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0BF8"/>
    <w:pPr>
      <w:keepNext/>
      <w:keepLines/>
      <w:spacing w:before="40" w:after="40" w:line="259" w:lineRule="auto"/>
      <w:ind w:left="113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06286"/>
    <w:pPr>
      <w:keepNext/>
      <w:keepLines/>
      <w:spacing w:before="40" w:line="259" w:lineRule="auto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906286"/>
    <w:rPr>
      <w:rFonts w:eastAsiaTheme="majorEastAsia" w:cstheme="majorBidi"/>
      <w:color w:val="000000" w:themeColor="text1"/>
      <w:sz w:val="26"/>
      <w:szCs w:val="24"/>
    </w:rPr>
  </w:style>
  <w:style w:type="character" w:customStyle="1" w:styleId="10">
    <w:name w:val="Заголовок 1 Знак"/>
    <w:basedOn w:val="a1"/>
    <w:link w:val="1"/>
    <w:uiPriority w:val="9"/>
    <w:rsid w:val="004B082B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9B0BF8"/>
    <w:rPr>
      <w:rFonts w:eastAsiaTheme="majorEastAsia" w:cstheme="majorBidi"/>
      <w:b/>
      <w:color w:val="000000" w:themeColor="text1"/>
      <w:sz w:val="28"/>
      <w:szCs w:val="26"/>
    </w:rPr>
  </w:style>
  <w:style w:type="character" w:styleId="a4">
    <w:name w:val="Intense Reference"/>
    <w:basedOn w:val="a1"/>
    <w:uiPriority w:val="32"/>
    <w:rsid w:val="003D08CD"/>
    <w:rPr>
      <w:b/>
      <w:bCs/>
      <w:smallCaps/>
      <w:color w:val="4472C4" w:themeColor="accent1"/>
      <w:spacing w:val="5"/>
    </w:rPr>
  </w:style>
  <w:style w:type="paragraph" w:styleId="a5">
    <w:name w:val="List Paragraph"/>
    <w:basedOn w:val="a0"/>
    <w:link w:val="a6"/>
    <w:uiPriority w:val="34"/>
    <w:rsid w:val="003D08CD"/>
    <w:pPr>
      <w:spacing w:line="259" w:lineRule="auto"/>
      <w:ind w:left="720"/>
      <w:contextualSpacing/>
    </w:pPr>
  </w:style>
  <w:style w:type="character" w:styleId="a7">
    <w:name w:val="Strong"/>
    <w:basedOn w:val="a1"/>
    <w:uiPriority w:val="22"/>
    <w:qFormat/>
    <w:rsid w:val="003D08CD"/>
    <w:rPr>
      <w:b/>
      <w:bCs/>
    </w:rPr>
  </w:style>
  <w:style w:type="paragraph" w:styleId="a8">
    <w:name w:val="No Spacing"/>
    <w:link w:val="a9"/>
    <w:uiPriority w:val="1"/>
    <w:qFormat/>
    <w:rsid w:val="002D4EF3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2D4EF3"/>
    <w:rPr>
      <w:rFonts w:eastAsiaTheme="minorEastAsia"/>
      <w:lang w:eastAsia="ru-RU"/>
    </w:rPr>
  </w:style>
  <w:style w:type="paragraph" w:customStyle="1" w:styleId="aa">
    <w:name w:val="Мелкий"/>
    <w:basedOn w:val="a0"/>
    <w:link w:val="ab"/>
    <w:qFormat/>
    <w:rsid w:val="0082439E"/>
    <w:pPr>
      <w:spacing w:line="259" w:lineRule="auto"/>
    </w:pPr>
    <w:rPr>
      <w:sz w:val="18"/>
      <w:lang w:val="en-US"/>
    </w:rPr>
  </w:style>
  <w:style w:type="character" w:customStyle="1" w:styleId="ab">
    <w:name w:val="Мелкий Знак"/>
    <w:basedOn w:val="a1"/>
    <w:link w:val="aa"/>
    <w:rsid w:val="0082439E"/>
    <w:rPr>
      <w:sz w:val="18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316A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316A49"/>
  </w:style>
  <w:style w:type="character" w:styleId="ae">
    <w:name w:val="Hyperlink"/>
    <w:basedOn w:val="a1"/>
    <w:uiPriority w:val="99"/>
    <w:unhideWhenUsed/>
    <w:rsid w:val="00185C7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185C7B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1F756C"/>
    <w:rPr>
      <w:color w:val="954F72" w:themeColor="followedHyperlink"/>
      <w:u w:val="single"/>
    </w:rPr>
  </w:style>
  <w:style w:type="paragraph" w:customStyle="1" w:styleId="a">
    <w:name w:val="Маркерный список"/>
    <w:basedOn w:val="a5"/>
    <w:link w:val="af1"/>
    <w:qFormat/>
    <w:rsid w:val="00DB0815"/>
    <w:pPr>
      <w:numPr>
        <w:numId w:val="17"/>
      </w:numPr>
    </w:pPr>
    <w:rPr>
      <w:sz w:val="28"/>
      <w:szCs w:val="24"/>
    </w:rPr>
  </w:style>
  <w:style w:type="character" w:customStyle="1" w:styleId="a6">
    <w:name w:val="Абзац списка Знак"/>
    <w:basedOn w:val="a1"/>
    <w:link w:val="a5"/>
    <w:uiPriority w:val="34"/>
    <w:rsid w:val="00DB0815"/>
    <w:rPr>
      <w:sz w:val="24"/>
    </w:rPr>
  </w:style>
  <w:style w:type="character" w:customStyle="1" w:styleId="af1">
    <w:name w:val="Маркерный список Знак"/>
    <w:basedOn w:val="a6"/>
    <w:link w:val="a"/>
    <w:rsid w:val="00DB0815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656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39</cp:revision>
  <cp:lastPrinted>2021-06-08T05:17:00Z</cp:lastPrinted>
  <dcterms:created xsi:type="dcterms:W3CDTF">2020-11-18T14:11:00Z</dcterms:created>
  <dcterms:modified xsi:type="dcterms:W3CDTF">2021-10-21T05:38:00Z</dcterms:modified>
</cp:coreProperties>
</file>