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C746F" w14:textId="708DB3A5" w:rsidR="00040881" w:rsidRDefault="00316A49" w:rsidP="00417DD0">
      <w:pPr>
        <w:rPr>
          <w:rStyle w:val="a7"/>
          <w:b w:val="0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776" behindDoc="1" locked="0" layoutInCell="1" allowOverlap="1" wp14:anchorId="7E561476" wp14:editId="475BFCA9">
                <wp:simplePos x="0" y="0"/>
                <wp:positionH relativeFrom="margin">
                  <wp:posOffset>1965325</wp:posOffset>
                </wp:positionH>
                <wp:positionV relativeFrom="page">
                  <wp:posOffset>9609260</wp:posOffset>
                </wp:positionV>
                <wp:extent cx="1946910" cy="105537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910" cy="1055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B5F02" w14:textId="77777777" w:rsidR="00B8248C" w:rsidRPr="008275AB" w:rsidRDefault="00B8248C" w:rsidP="008275AB">
                            <w:pPr>
                              <w:spacing w:before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275AB">
                              <w:rPr>
                                <w:sz w:val="40"/>
                                <w:szCs w:val="40"/>
                              </w:rPr>
                              <w:t>Санкт-Петербург</w:t>
                            </w:r>
                          </w:p>
                          <w:p w14:paraId="45E8884C" w14:textId="60C471BE" w:rsidR="00B8248C" w:rsidRPr="008275AB" w:rsidRDefault="00B8248C" w:rsidP="008275AB">
                            <w:pPr>
                              <w:spacing w:before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275AB">
                              <w:rPr>
                                <w:sz w:val="40"/>
                                <w:szCs w:val="40"/>
                              </w:rPr>
                              <w:t>202</w:t>
                            </w:r>
                            <w:r w:rsidR="00B41D20" w:rsidRPr="008275AB"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  <w:r w:rsidRPr="008275AB">
                              <w:rPr>
                                <w:sz w:val="40"/>
                                <w:szCs w:val="40"/>
                              </w:rPr>
                              <w:t xml:space="preserve"> год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561476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margin-left:154.75pt;margin-top:756.65pt;width:153.3pt;height:83.1pt;z-index:-2516567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" filled="f" stroked="f">
                <v:textbox style="mso-fit-shape-to-text:t">
                  <w:txbxContent>
                    <w:p w14:paraId="272B5F02" w14:textId="77777777" w:rsidR="00B8248C" w:rsidRPr="008275AB" w:rsidRDefault="00B8248C" w:rsidP="008275AB">
                      <w:pPr>
                        <w:spacing w:before="0"/>
                        <w:jc w:val="center"/>
                        <w:rPr>
                          <w:sz w:val="40"/>
                          <w:szCs w:val="40"/>
                        </w:rPr>
                      </w:pPr>
                      <w:r w:rsidRPr="008275AB">
                        <w:rPr>
                          <w:sz w:val="40"/>
                          <w:szCs w:val="40"/>
                        </w:rPr>
                        <w:t>Санкт-Петербург</w:t>
                      </w:r>
                    </w:p>
                    <w:p w14:paraId="45E8884C" w14:textId="60C471BE" w:rsidR="00B8248C" w:rsidRPr="008275AB" w:rsidRDefault="00B8248C" w:rsidP="008275AB">
                      <w:pPr>
                        <w:spacing w:before="0"/>
                        <w:jc w:val="center"/>
                        <w:rPr>
                          <w:sz w:val="40"/>
                          <w:szCs w:val="40"/>
                        </w:rPr>
                      </w:pPr>
                      <w:r w:rsidRPr="008275AB">
                        <w:rPr>
                          <w:sz w:val="40"/>
                          <w:szCs w:val="40"/>
                        </w:rPr>
                        <w:t>202</w:t>
                      </w:r>
                      <w:r w:rsidR="00B41D20" w:rsidRPr="008275AB">
                        <w:rPr>
                          <w:sz w:val="40"/>
                          <w:szCs w:val="40"/>
                        </w:rPr>
                        <w:t>1</w:t>
                      </w:r>
                      <w:r w:rsidRPr="008275AB">
                        <w:rPr>
                          <w:sz w:val="40"/>
                          <w:szCs w:val="40"/>
                        </w:rPr>
                        <w:t xml:space="preserve"> год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0800" behindDoc="1" locked="0" layoutInCell="1" allowOverlap="1" wp14:anchorId="2EF8BABC" wp14:editId="172081E3">
            <wp:simplePos x="0" y="0"/>
            <wp:positionH relativeFrom="margin">
              <wp:posOffset>989965</wp:posOffset>
            </wp:positionH>
            <wp:positionV relativeFrom="page">
              <wp:posOffset>2108200</wp:posOffset>
            </wp:positionV>
            <wp:extent cx="4572000" cy="1797685"/>
            <wp:effectExtent l="0" t="0" r="0" b="0"/>
            <wp:wrapNone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СПбГУ_ИТМ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5680" behindDoc="1" locked="0" layoutInCell="1" allowOverlap="1" wp14:anchorId="75FB800F" wp14:editId="180E19BF">
                <wp:simplePos x="0" y="0"/>
                <wp:positionH relativeFrom="margin">
                  <wp:posOffset>351155</wp:posOffset>
                </wp:positionH>
                <wp:positionV relativeFrom="page">
                  <wp:posOffset>4519295</wp:posOffset>
                </wp:positionV>
                <wp:extent cx="5849620" cy="66929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9620" cy="678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11545" w14:textId="77777777" w:rsidR="00B8248C" w:rsidRPr="00CE156B" w:rsidRDefault="00B8248C" w:rsidP="00CE156B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E156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Системное и прикладное программное обеспечение.</w:t>
                            </w:r>
                          </w:p>
                          <w:p w14:paraId="4E59B967" w14:textId="77777777" w:rsidR="00B8248C" w:rsidRPr="00CE156B" w:rsidRDefault="00B8248C" w:rsidP="00CE156B">
                            <w:pPr>
                              <w:spacing w:before="0"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E156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Программная инженерия.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FB800F" id="Надпись 4" o:spid="_x0000_s1027" type="#_x0000_t202" style="position:absolute;margin-left:27.65pt;margin-top:355.85pt;width:460.6pt;height:52.7pt;z-index:-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" filled="f" stroked="f">
                <v:textbox style="mso-fit-shape-to-text:t">
                  <w:txbxContent>
                    <w:p w14:paraId="14C11545" w14:textId="77777777" w:rsidR="00B8248C" w:rsidRPr="00CE156B" w:rsidRDefault="00B8248C" w:rsidP="00CE156B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CE156B">
                        <w:rPr>
                          <w:b/>
                          <w:bCs/>
                          <w:sz w:val="36"/>
                          <w:szCs w:val="36"/>
                        </w:rPr>
                        <w:t>Системное и прикладное программное обеспечение.</w:t>
                      </w:r>
                    </w:p>
                    <w:p w14:paraId="4E59B967" w14:textId="77777777" w:rsidR="00B8248C" w:rsidRPr="00CE156B" w:rsidRDefault="00B8248C" w:rsidP="00CE156B">
                      <w:pPr>
                        <w:spacing w:before="0"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CE156B">
                        <w:rPr>
                          <w:b/>
                          <w:bCs/>
                          <w:sz w:val="36"/>
                          <w:szCs w:val="36"/>
                        </w:rPr>
                        <w:t>Программная инженерия.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8752" behindDoc="1" locked="1" layoutInCell="1" allowOverlap="1" wp14:anchorId="38D1F798" wp14:editId="4948EFAB">
                <wp:simplePos x="0" y="0"/>
                <wp:positionH relativeFrom="margin">
                  <wp:align>center</wp:align>
                </wp:positionH>
                <wp:positionV relativeFrom="page">
                  <wp:posOffset>513715</wp:posOffset>
                </wp:positionV>
                <wp:extent cx="5850000" cy="961200"/>
                <wp:effectExtent l="0" t="0" r="0" b="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0000" cy="961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A6463" w14:textId="77777777" w:rsidR="00B8248C" w:rsidRPr="008275AB" w:rsidRDefault="00B8248C" w:rsidP="00CE156B">
                            <w:pPr>
                              <w:pStyle w:val="ac"/>
                              <w:spacing w:before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275AB">
                              <w:rPr>
                                <w:sz w:val="32"/>
                                <w:szCs w:val="32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7939D75E" w14:textId="77777777" w:rsidR="00B8248C" w:rsidRPr="008275AB" w:rsidRDefault="00B8248C" w:rsidP="00CE156B">
                            <w:pPr>
                              <w:pStyle w:val="ac"/>
                              <w:spacing w:before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275AB">
                              <w:rPr>
                                <w:sz w:val="32"/>
                                <w:szCs w:val="32"/>
                              </w:rPr>
                              <w:t>«Национальный исследовательский университет ИТМО»</w:t>
                            </w:r>
                          </w:p>
                          <w:p w14:paraId="3B083433" w14:textId="77777777" w:rsidR="00B8248C" w:rsidRDefault="00B8248C" w:rsidP="00417D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1F798" id="Надпись 9" o:spid="_x0000_s1028" type="#_x0000_t202" style="position:absolute;margin-left:0;margin-top:40.45pt;width:460.65pt;height:75.7pt;z-index:-2516577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" filled="f" stroked="f">
                <v:textbox>
                  <w:txbxContent>
                    <w:p w14:paraId="158A6463" w14:textId="77777777" w:rsidR="00B8248C" w:rsidRPr="008275AB" w:rsidRDefault="00B8248C" w:rsidP="00CE156B">
                      <w:pPr>
                        <w:pStyle w:val="ac"/>
                        <w:spacing w:before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8275AB">
                        <w:rPr>
                          <w:sz w:val="32"/>
                          <w:szCs w:val="32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7939D75E" w14:textId="77777777" w:rsidR="00B8248C" w:rsidRPr="008275AB" w:rsidRDefault="00B8248C" w:rsidP="00CE156B">
                      <w:pPr>
                        <w:pStyle w:val="ac"/>
                        <w:spacing w:before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8275AB">
                        <w:rPr>
                          <w:sz w:val="32"/>
                          <w:szCs w:val="32"/>
                        </w:rPr>
                        <w:t>«Национальный исследовательский университет ИТМО»</w:t>
                      </w:r>
                    </w:p>
                    <w:p w14:paraId="3B083433" w14:textId="77777777" w:rsidR="00B8248C" w:rsidRDefault="00B8248C" w:rsidP="00417DD0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E71080">
        <w:rPr>
          <w:rStyle w:val="a7"/>
          <w:b w:val="0"/>
        </w:rPr>
        <w:t xml:space="preserve">   </w:t>
      </w:r>
    </w:p>
    <w:p w14:paraId="2A9BAC14" w14:textId="0731AEDD" w:rsidR="00E71080" w:rsidRDefault="008275AB" w:rsidP="00417DD0">
      <w:pPr>
        <w:rPr>
          <w:rStyle w:val="a7"/>
          <w:b w:val="0"/>
        </w:rPr>
      </w:pPr>
      <w:r>
        <w:rPr>
          <w:rFonts w:ascii="Times New Roman" w:hAnsi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5238ECC" wp14:editId="513FF092">
                <wp:simplePos x="0" y="0"/>
                <wp:positionH relativeFrom="margin">
                  <wp:posOffset>-31115</wp:posOffset>
                </wp:positionH>
                <wp:positionV relativeFrom="page">
                  <wp:posOffset>1407795</wp:posOffset>
                </wp:positionV>
                <wp:extent cx="661416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416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564A69" id="Прямая соединительная линия 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" from="-2.45pt,110.85pt" to="518.35pt,1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" strokecolor="windowText" strokeweight="1pt">
                <v:stroke joinstyle="miter"/>
                <w10:wrap anchorx="margin" anchory="page"/>
              </v:line>
            </w:pict>
          </mc:Fallback>
        </mc:AlternateContent>
      </w:r>
      <w:r w:rsidR="00CE156B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6704" behindDoc="1" locked="0" layoutInCell="1" allowOverlap="1" wp14:anchorId="0268E259" wp14:editId="5E0A4EE9">
                <wp:simplePos x="0" y="0"/>
                <wp:positionH relativeFrom="margin">
                  <wp:posOffset>22860</wp:posOffset>
                </wp:positionH>
                <wp:positionV relativeFrom="page">
                  <wp:posOffset>6572250</wp:posOffset>
                </wp:positionV>
                <wp:extent cx="5829300" cy="2387600"/>
                <wp:effectExtent l="0" t="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2387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961C8" w14:textId="13D5C00E" w:rsidR="00B8248C" w:rsidRPr="00CE156B" w:rsidRDefault="00B8248C" w:rsidP="00CE156B">
                            <w:pPr>
                              <w:rPr>
                                <w:rFonts w:cstheme="minorHAnsi"/>
                                <w:sz w:val="34"/>
                                <w:szCs w:val="34"/>
                              </w:rPr>
                            </w:pPr>
                            <w:r w:rsidRPr="00CE156B"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 xml:space="preserve">Предмет: </w:t>
                            </w:r>
                            <w:r w:rsidR="005532D2" w:rsidRPr="00CE156B"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>Веб-программирование</w:t>
                            </w:r>
                            <w:r w:rsidRPr="00CE156B"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>.</w:t>
                            </w:r>
                          </w:p>
                          <w:p w14:paraId="35A922D4" w14:textId="01F489D9" w:rsidR="00B8248C" w:rsidRPr="00CE156B" w:rsidRDefault="00B8248C" w:rsidP="00CE156B">
                            <w:pPr>
                              <w:rPr>
                                <w:rFonts w:cstheme="minorHAnsi"/>
                                <w:sz w:val="34"/>
                                <w:szCs w:val="34"/>
                              </w:rPr>
                            </w:pPr>
                            <w:r w:rsidRPr="00CE156B"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>Преподаватель:</w:t>
                            </w:r>
                            <w:r w:rsidR="00882503" w:rsidRPr="00CE156B"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="005532D2" w:rsidRPr="00CE156B"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>Усков Иван Владимирович</w:t>
                            </w:r>
                            <w:r w:rsidRPr="00CE156B"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>.</w:t>
                            </w:r>
                          </w:p>
                          <w:p w14:paraId="34A9EB85" w14:textId="77777777" w:rsidR="00B8248C" w:rsidRPr="00CE156B" w:rsidRDefault="00B8248C" w:rsidP="00CE156B">
                            <w:pPr>
                              <w:rPr>
                                <w:rFonts w:cstheme="minorHAnsi"/>
                                <w:sz w:val="34"/>
                                <w:szCs w:val="34"/>
                              </w:rPr>
                            </w:pPr>
                            <w:r w:rsidRPr="00CE156B"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>Выполнил: Бусыгин Иван.</w:t>
                            </w:r>
                          </w:p>
                          <w:p w14:paraId="011CF386" w14:textId="784B64C5" w:rsidR="00B8248C" w:rsidRPr="00CE156B" w:rsidRDefault="00B8248C" w:rsidP="00CE156B">
                            <w:pPr>
                              <w:rPr>
                                <w:rFonts w:cstheme="minorHAnsi"/>
                                <w:sz w:val="34"/>
                                <w:szCs w:val="34"/>
                              </w:rPr>
                            </w:pPr>
                            <w:r w:rsidRPr="00CE156B"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 xml:space="preserve">Группа: </w:t>
                            </w:r>
                            <w:r w:rsidRPr="00CE156B">
                              <w:rPr>
                                <w:rFonts w:cstheme="minorHAnsi"/>
                                <w:sz w:val="34"/>
                                <w:szCs w:val="34"/>
                                <w:lang w:val="en-US"/>
                              </w:rPr>
                              <w:t>P</w:t>
                            </w:r>
                            <w:r w:rsidRPr="00CE156B"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>3</w:t>
                            </w:r>
                            <w:r w:rsidR="005532D2" w:rsidRPr="00CE156B"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>2</w:t>
                            </w:r>
                            <w:r w:rsidRPr="00CE156B"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>12.</w:t>
                            </w:r>
                          </w:p>
                          <w:p w14:paraId="62CD4FC5" w14:textId="691BF53F" w:rsidR="00882503" w:rsidRPr="00CE156B" w:rsidRDefault="00882503" w:rsidP="00CE156B">
                            <w:pPr>
                              <w:rPr>
                                <w:rFonts w:cstheme="minorHAnsi"/>
                                <w:sz w:val="34"/>
                                <w:szCs w:val="34"/>
                              </w:rPr>
                            </w:pPr>
                            <w:r w:rsidRPr="00CE156B"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 xml:space="preserve">Вариант: </w:t>
                            </w:r>
                            <w:r w:rsidR="005532D2" w:rsidRPr="00CE156B">
                              <w:rPr>
                                <w:rFonts w:cstheme="minorHAnsi"/>
                                <w:sz w:val="34"/>
                                <w:szCs w:val="34"/>
                                <w:lang w:val="en-US"/>
                              </w:rPr>
                              <w:t>120</w:t>
                            </w:r>
                            <w:r w:rsidR="00A62C4E" w:rsidRPr="00CE156B"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>33</w:t>
                            </w:r>
                            <w:r w:rsidRPr="00CE156B"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8E259" id="Надпись 5" o:spid="_x0000_s1029" type="#_x0000_t202" style="position:absolute;margin-left:1.8pt;margin-top:517.5pt;width:459pt;height:188pt;z-index:-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" filled="f" stroked="f">
                <v:textbox>
                  <w:txbxContent>
                    <w:p w14:paraId="727961C8" w14:textId="13D5C00E" w:rsidR="00B8248C" w:rsidRPr="00CE156B" w:rsidRDefault="00B8248C" w:rsidP="00CE156B">
                      <w:pPr>
                        <w:rPr>
                          <w:rFonts w:cstheme="minorHAnsi"/>
                          <w:sz w:val="34"/>
                          <w:szCs w:val="34"/>
                        </w:rPr>
                      </w:pPr>
                      <w:r w:rsidRPr="00CE156B">
                        <w:rPr>
                          <w:rFonts w:cstheme="minorHAnsi"/>
                          <w:sz w:val="34"/>
                          <w:szCs w:val="34"/>
                        </w:rPr>
                        <w:t xml:space="preserve">Предмет: </w:t>
                      </w:r>
                      <w:r w:rsidR="005532D2" w:rsidRPr="00CE156B">
                        <w:rPr>
                          <w:rFonts w:cstheme="minorHAnsi"/>
                          <w:sz w:val="34"/>
                          <w:szCs w:val="34"/>
                        </w:rPr>
                        <w:t>Веб-программирование</w:t>
                      </w:r>
                      <w:r w:rsidRPr="00CE156B">
                        <w:rPr>
                          <w:rFonts w:cstheme="minorHAnsi"/>
                          <w:sz w:val="34"/>
                          <w:szCs w:val="34"/>
                        </w:rPr>
                        <w:t>.</w:t>
                      </w:r>
                    </w:p>
                    <w:p w14:paraId="35A922D4" w14:textId="01F489D9" w:rsidR="00B8248C" w:rsidRPr="00CE156B" w:rsidRDefault="00B8248C" w:rsidP="00CE156B">
                      <w:pPr>
                        <w:rPr>
                          <w:rFonts w:cstheme="minorHAnsi"/>
                          <w:sz w:val="34"/>
                          <w:szCs w:val="34"/>
                        </w:rPr>
                      </w:pPr>
                      <w:r w:rsidRPr="00CE156B">
                        <w:rPr>
                          <w:rFonts w:cstheme="minorHAnsi"/>
                          <w:sz w:val="34"/>
                          <w:szCs w:val="34"/>
                        </w:rPr>
                        <w:t>Преподаватель:</w:t>
                      </w:r>
                      <w:r w:rsidR="00882503" w:rsidRPr="00CE156B">
                        <w:rPr>
                          <w:rFonts w:cstheme="minorHAnsi"/>
                          <w:sz w:val="34"/>
                          <w:szCs w:val="34"/>
                        </w:rPr>
                        <w:t xml:space="preserve"> </w:t>
                      </w:r>
                      <w:r w:rsidR="005532D2" w:rsidRPr="00CE156B">
                        <w:rPr>
                          <w:rFonts w:cstheme="minorHAnsi"/>
                          <w:sz w:val="34"/>
                          <w:szCs w:val="34"/>
                        </w:rPr>
                        <w:t>Усков Иван Владимирович</w:t>
                      </w:r>
                      <w:r w:rsidRPr="00CE156B">
                        <w:rPr>
                          <w:rFonts w:cstheme="minorHAnsi"/>
                          <w:sz w:val="34"/>
                          <w:szCs w:val="34"/>
                        </w:rPr>
                        <w:t>.</w:t>
                      </w:r>
                    </w:p>
                    <w:p w14:paraId="34A9EB85" w14:textId="77777777" w:rsidR="00B8248C" w:rsidRPr="00CE156B" w:rsidRDefault="00B8248C" w:rsidP="00CE156B">
                      <w:pPr>
                        <w:rPr>
                          <w:rFonts w:cstheme="minorHAnsi"/>
                          <w:sz w:val="34"/>
                          <w:szCs w:val="34"/>
                        </w:rPr>
                      </w:pPr>
                      <w:r w:rsidRPr="00CE156B">
                        <w:rPr>
                          <w:rFonts w:cstheme="minorHAnsi"/>
                          <w:sz w:val="34"/>
                          <w:szCs w:val="34"/>
                        </w:rPr>
                        <w:t>Выполнил: Бусыгин Иван.</w:t>
                      </w:r>
                    </w:p>
                    <w:p w14:paraId="011CF386" w14:textId="784B64C5" w:rsidR="00B8248C" w:rsidRPr="00CE156B" w:rsidRDefault="00B8248C" w:rsidP="00CE156B">
                      <w:pPr>
                        <w:rPr>
                          <w:rFonts w:cstheme="minorHAnsi"/>
                          <w:sz w:val="34"/>
                          <w:szCs w:val="34"/>
                        </w:rPr>
                      </w:pPr>
                      <w:r w:rsidRPr="00CE156B">
                        <w:rPr>
                          <w:rFonts w:cstheme="minorHAnsi"/>
                          <w:sz w:val="34"/>
                          <w:szCs w:val="34"/>
                        </w:rPr>
                        <w:t xml:space="preserve">Группа: </w:t>
                      </w:r>
                      <w:r w:rsidRPr="00CE156B">
                        <w:rPr>
                          <w:rFonts w:cstheme="minorHAnsi"/>
                          <w:sz w:val="34"/>
                          <w:szCs w:val="34"/>
                          <w:lang w:val="en-US"/>
                        </w:rPr>
                        <w:t>P</w:t>
                      </w:r>
                      <w:r w:rsidRPr="00CE156B">
                        <w:rPr>
                          <w:rFonts w:cstheme="minorHAnsi"/>
                          <w:sz w:val="34"/>
                          <w:szCs w:val="34"/>
                        </w:rPr>
                        <w:t>3</w:t>
                      </w:r>
                      <w:r w:rsidR="005532D2" w:rsidRPr="00CE156B">
                        <w:rPr>
                          <w:rFonts w:cstheme="minorHAnsi"/>
                          <w:sz w:val="34"/>
                          <w:szCs w:val="34"/>
                        </w:rPr>
                        <w:t>2</w:t>
                      </w:r>
                      <w:r w:rsidRPr="00CE156B">
                        <w:rPr>
                          <w:rFonts w:cstheme="minorHAnsi"/>
                          <w:sz w:val="34"/>
                          <w:szCs w:val="34"/>
                        </w:rPr>
                        <w:t>12.</w:t>
                      </w:r>
                    </w:p>
                    <w:p w14:paraId="62CD4FC5" w14:textId="691BF53F" w:rsidR="00882503" w:rsidRPr="00CE156B" w:rsidRDefault="00882503" w:rsidP="00CE156B">
                      <w:pPr>
                        <w:rPr>
                          <w:rFonts w:cstheme="minorHAnsi"/>
                          <w:sz w:val="34"/>
                          <w:szCs w:val="34"/>
                        </w:rPr>
                      </w:pPr>
                      <w:r w:rsidRPr="00CE156B">
                        <w:rPr>
                          <w:rFonts w:cstheme="minorHAnsi"/>
                          <w:sz w:val="34"/>
                          <w:szCs w:val="34"/>
                        </w:rPr>
                        <w:t xml:space="preserve">Вариант: </w:t>
                      </w:r>
                      <w:r w:rsidR="005532D2" w:rsidRPr="00CE156B">
                        <w:rPr>
                          <w:rFonts w:cstheme="minorHAnsi"/>
                          <w:sz w:val="34"/>
                          <w:szCs w:val="34"/>
                          <w:lang w:val="en-US"/>
                        </w:rPr>
                        <w:t>120</w:t>
                      </w:r>
                      <w:r w:rsidR="00A62C4E" w:rsidRPr="00CE156B">
                        <w:rPr>
                          <w:rFonts w:cstheme="minorHAnsi"/>
                          <w:sz w:val="34"/>
                          <w:szCs w:val="34"/>
                        </w:rPr>
                        <w:t>33</w:t>
                      </w:r>
                      <w:r w:rsidRPr="00CE156B">
                        <w:rPr>
                          <w:rFonts w:cstheme="minorHAnsi"/>
                          <w:sz w:val="34"/>
                          <w:szCs w:val="34"/>
                        </w:rPr>
                        <w:t>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E156B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7728" behindDoc="1" locked="0" layoutInCell="1" allowOverlap="1" wp14:anchorId="426CAAE6" wp14:editId="005B955A">
                <wp:simplePos x="0" y="0"/>
                <wp:positionH relativeFrom="margin">
                  <wp:align>center</wp:align>
                </wp:positionH>
                <wp:positionV relativeFrom="page">
                  <wp:posOffset>6051550</wp:posOffset>
                </wp:positionV>
                <wp:extent cx="3130550" cy="520700"/>
                <wp:effectExtent l="0" t="0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B6BDC" w14:textId="51C34B7E" w:rsidR="00B8248C" w:rsidRPr="00CE156B" w:rsidRDefault="00B8248C" w:rsidP="00CE156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E156B">
                              <w:rPr>
                                <w:sz w:val="36"/>
                                <w:szCs w:val="36"/>
                              </w:rPr>
                              <w:t>Лабораторная работа №</w:t>
                            </w:r>
                            <w:r w:rsidR="00A62C4E" w:rsidRPr="00CE156B"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Pr="00CE156B"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7745B6C1" w14:textId="06979639" w:rsidR="00B8248C" w:rsidRPr="00185C7B" w:rsidRDefault="00B8248C" w:rsidP="00417D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CAAE6" id="Надпись 8" o:spid="_x0000_s1030" type="#_x0000_t202" style="position:absolute;margin-left:0;margin-top:476.5pt;width:246.5pt;height:41pt;z-index:-2516587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" filled="f" stroked="f">
                <v:textbox>
                  <w:txbxContent>
                    <w:p w14:paraId="3D5B6BDC" w14:textId="51C34B7E" w:rsidR="00B8248C" w:rsidRPr="00CE156B" w:rsidRDefault="00B8248C" w:rsidP="00CE156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E156B">
                        <w:rPr>
                          <w:sz w:val="36"/>
                          <w:szCs w:val="36"/>
                        </w:rPr>
                        <w:t>Лабораторная работа №</w:t>
                      </w:r>
                      <w:r w:rsidR="00A62C4E" w:rsidRPr="00CE156B">
                        <w:rPr>
                          <w:sz w:val="36"/>
                          <w:szCs w:val="36"/>
                        </w:rPr>
                        <w:t>3</w:t>
                      </w:r>
                      <w:r w:rsidRPr="00CE156B">
                        <w:rPr>
                          <w:sz w:val="36"/>
                          <w:szCs w:val="36"/>
                        </w:rPr>
                        <w:t>.</w:t>
                      </w:r>
                    </w:p>
                    <w:p w14:paraId="7745B6C1" w14:textId="06979639" w:rsidR="00B8248C" w:rsidRPr="00185C7B" w:rsidRDefault="00B8248C" w:rsidP="00417DD0"/>
                  </w:txbxContent>
                </v:textbox>
                <w10:wrap anchorx="margin" anchory="page"/>
              </v:shape>
            </w:pict>
          </mc:Fallback>
        </mc:AlternateContent>
      </w:r>
      <w:r w:rsidR="00E71080">
        <w:rPr>
          <w:rStyle w:val="a7"/>
          <w:b w:val="0"/>
        </w:rPr>
        <w:br w:type="page"/>
      </w:r>
    </w:p>
    <w:p w14:paraId="29DCBBE2" w14:textId="5BA6CF87" w:rsidR="00044163" w:rsidRPr="00003372" w:rsidRDefault="00444C53" w:rsidP="00003372">
      <w:pPr>
        <w:pStyle w:val="2"/>
        <w:rPr>
          <w:rStyle w:val="a7"/>
          <w:b/>
          <w:bCs w:val="0"/>
        </w:rPr>
      </w:pPr>
      <w:r w:rsidRPr="00172A88">
        <w:rPr>
          <w:rStyle w:val="a7"/>
        </w:rPr>
        <w:lastRenderedPageBreak/>
        <w:t>Задание.</w:t>
      </w:r>
    </w:p>
    <w:p w14:paraId="5690749D" w14:textId="77777777" w:rsidR="00AC0327" w:rsidRDefault="00044163" w:rsidP="00417DD0">
      <w:pPr>
        <w:pStyle w:val="1"/>
        <w:rPr>
          <w:noProof/>
        </w:rPr>
      </w:pPr>
      <w:r w:rsidRPr="00044163">
        <w:rPr>
          <w:noProof/>
        </w:rPr>
        <w:t xml:space="preserve"> </w:t>
      </w:r>
      <w:r w:rsidR="00AC0327">
        <w:rPr>
          <w:noProof/>
        </w:rPr>
        <w:drawing>
          <wp:inline distT="0" distB="0" distL="0" distR="0" wp14:anchorId="1D151363" wp14:editId="6F10E7CD">
            <wp:extent cx="5366470" cy="1930400"/>
            <wp:effectExtent l="0" t="0" r="571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762" cy="193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9F27" w14:textId="090FFBE4" w:rsidR="002A3A79" w:rsidRPr="00C22791" w:rsidRDefault="00AC0327" w:rsidP="008275AB">
      <w:pPr>
        <w:rPr>
          <w:bCs/>
          <w:szCs w:val="24"/>
        </w:rPr>
      </w:pPr>
      <w:r>
        <w:rPr>
          <w:noProof/>
        </w:rPr>
        <w:drawing>
          <wp:inline distT="0" distB="0" distL="0" distR="0" wp14:anchorId="453F1DCA" wp14:editId="7759FBCC">
            <wp:extent cx="6707036" cy="499745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654" cy="500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A79">
        <w:br w:type="page"/>
      </w:r>
    </w:p>
    <w:p w14:paraId="3C0256C4" w14:textId="3128F5D4" w:rsidR="000874C7" w:rsidRPr="008275AB" w:rsidRDefault="005532D2" w:rsidP="008275AB">
      <w:pPr>
        <w:rPr>
          <w:b/>
          <w:bCs/>
        </w:rPr>
      </w:pPr>
      <w:r w:rsidRPr="008275AB">
        <w:rPr>
          <w:b/>
          <w:bCs/>
        </w:rPr>
        <w:lastRenderedPageBreak/>
        <w:t>К</w:t>
      </w:r>
      <w:r w:rsidR="0003002C" w:rsidRPr="008275AB">
        <w:rPr>
          <w:b/>
          <w:bCs/>
        </w:rPr>
        <w:t>од см. в репозитории</w:t>
      </w:r>
      <w:r w:rsidR="00980BA6" w:rsidRPr="00980BA6">
        <w:rPr>
          <w:b/>
          <w:bCs/>
        </w:rPr>
        <w:t xml:space="preserve"> </w:t>
      </w:r>
      <w:r w:rsidR="00980BA6">
        <w:rPr>
          <w:b/>
          <w:bCs/>
        </w:rPr>
        <w:t>по адресу</w:t>
      </w:r>
      <w:r w:rsidR="0003002C" w:rsidRPr="008275AB">
        <w:rPr>
          <w:b/>
          <w:bCs/>
        </w:rPr>
        <w:t>:</w:t>
      </w:r>
    </w:p>
    <w:p w14:paraId="53FCBCDE" w14:textId="49CBCC8E" w:rsidR="00C944B0" w:rsidRPr="008275AB" w:rsidRDefault="00C944B0" w:rsidP="008275AB">
      <w:pPr>
        <w:spacing w:before="40"/>
        <w:ind w:left="113"/>
        <w:rPr>
          <w:sz w:val="26"/>
          <w:szCs w:val="26"/>
        </w:rPr>
      </w:pPr>
      <w:r w:rsidRPr="008275AB">
        <w:rPr>
          <w:sz w:val="26"/>
          <w:szCs w:val="26"/>
        </w:rPr>
        <w:t>https://github.com/BusyginIvan/second_course/tree/master/web-programming/lab_3</w:t>
      </w:r>
    </w:p>
    <w:p w14:paraId="0819C063" w14:textId="57CB8720" w:rsidR="008275AB" w:rsidRPr="008275AB" w:rsidRDefault="008275AB" w:rsidP="008275AB">
      <w:pPr>
        <w:spacing w:before="240"/>
      </w:pPr>
      <w:r>
        <w:t xml:space="preserve">Сервер развёрнут на </w:t>
      </w:r>
      <w:r>
        <w:rPr>
          <w:lang w:val="en-US"/>
        </w:rPr>
        <w:t>WildWly</w:t>
      </w:r>
      <w:r w:rsidRPr="008275AB">
        <w:t xml:space="preserve"> </w:t>
      </w:r>
      <w:r>
        <w:t xml:space="preserve">в виде </w:t>
      </w:r>
      <w:r w:rsidRPr="008275AB">
        <w:rPr>
          <w:b/>
          <w:bCs/>
        </w:rPr>
        <w:t xml:space="preserve">архива </w:t>
      </w:r>
      <w:r w:rsidRPr="008275AB">
        <w:rPr>
          <w:b/>
          <w:bCs/>
          <w:lang w:val="en-US"/>
        </w:rPr>
        <w:t>lab</w:t>
      </w:r>
      <w:r w:rsidRPr="008275AB">
        <w:rPr>
          <w:b/>
          <w:bCs/>
        </w:rPr>
        <w:t>_3</w:t>
      </w:r>
      <w:r w:rsidRPr="008275AB">
        <w:t>.</w:t>
      </w:r>
    </w:p>
    <w:p w14:paraId="4873E94C" w14:textId="1822BF83" w:rsidR="008275AB" w:rsidRPr="00417DD0" w:rsidRDefault="008275AB" w:rsidP="008275AB">
      <w:r>
        <w:t>З</w:t>
      </w:r>
      <w:r w:rsidR="00417DD0">
        <w:t xml:space="preserve">апросы </w:t>
      </w:r>
      <w:r w:rsidR="00417DD0">
        <w:rPr>
          <w:lang w:val="en-US"/>
        </w:rPr>
        <w:t>http</w:t>
      </w:r>
      <w:r>
        <w:t xml:space="preserve"> принимаются</w:t>
      </w:r>
      <w:r w:rsidR="00417DD0">
        <w:t xml:space="preserve"> </w:t>
      </w:r>
      <w:r w:rsidR="00417DD0" w:rsidRPr="008275AB">
        <w:rPr>
          <w:b/>
          <w:bCs/>
        </w:rPr>
        <w:t xml:space="preserve">на порту </w:t>
      </w:r>
      <w:r w:rsidR="00417DD0" w:rsidRPr="008275AB">
        <w:rPr>
          <w:b/>
          <w:bCs/>
        </w:rPr>
        <w:t>2522</w:t>
      </w:r>
      <w:r w:rsidR="00417DD0">
        <w:t>.</w:t>
      </w:r>
    </w:p>
    <w:p w14:paraId="17867F07" w14:textId="5A0A30BE" w:rsidR="00E3224E" w:rsidRPr="008275AB" w:rsidRDefault="00172A88" w:rsidP="008275AB">
      <w:pPr>
        <w:pStyle w:val="3"/>
      </w:pPr>
      <w:r w:rsidRPr="008275AB">
        <w:t>В ходе выпонения данной работы я:</w:t>
      </w:r>
    </w:p>
    <w:p w14:paraId="31DD46FF" w14:textId="18CFF8FB" w:rsidR="0075226F" w:rsidRPr="00DB0815" w:rsidRDefault="008275AB" w:rsidP="00417DD0">
      <w:pPr>
        <w:pStyle w:val="a"/>
      </w:pPr>
      <w:r>
        <w:t xml:space="preserve">Познакомился с фреймворком </w:t>
      </w:r>
      <w:r>
        <w:rPr>
          <w:lang w:val="en-US"/>
        </w:rPr>
        <w:t>JSF.</w:t>
      </w:r>
    </w:p>
    <w:sectPr w:rsidR="0075226F" w:rsidRPr="00DB0815" w:rsidSect="00172A88">
      <w:pgSz w:w="11906" w:h="16838"/>
      <w:pgMar w:top="680" w:right="794" w:bottom="680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148"/>
    <w:multiLevelType w:val="hybridMultilevel"/>
    <w:tmpl w:val="68420F80"/>
    <w:lvl w:ilvl="0" w:tplc="63E6EB7A">
      <w:start w:val="1"/>
      <w:numFmt w:val="bullet"/>
      <w:suff w:val="space"/>
      <w:lvlText w:val=""/>
      <w:lvlJc w:val="left"/>
      <w:pPr>
        <w:ind w:left="284" w:hanging="114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 w15:restartNumberingAfterBreak="0">
    <w:nsid w:val="0CFB319F"/>
    <w:multiLevelType w:val="hybridMultilevel"/>
    <w:tmpl w:val="DB1A2DE8"/>
    <w:lvl w:ilvl="0" w:tplc="0C64AB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325C3"/>
    <w:multiLevelType w:val="multilevel"/>
    <w:tmpl w:val="FE84D98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81E6400"/>
    <w:multiLevelType w:val="multilevel"/>
    <w:tmpl w:val="AB126794"/>
    <w:lvl w:ilvl="0">
      <w:start w:val="1"/>
      <w:numFmt w:val="decimal"/>
      <w:suff w:val="space"/>
      <w:lvlText w:val="%1."/>
      <w:lvlJc w:val="left"/>
      <w:pPr>
        <w:ind w:left="567" w:hanging="22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D8C2044"/>
    <w:multiLevelType w:val="multilevel"/>
    <w:tmpl w:val="6FC8A4CC"/>
    <w:lvl w:ilvl="0">
      <w:start w:val="1"/>
      <w:numFmt w:val="decimal"/>
      <w:suff w:val="space"/>
      <w:lvlText w:val="%1."/>
      <w:lvlJc w:val="left"/>
      <w:pPr>
        <w:ind w:left="454" w:hanging="22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314D12D2"/>
    <w:multiLevelType w:val="hybridMultilevel"/>
    <w:tmpl w:val="79BCA32A"/>
    <w:lvl w:ilvl="0" w:tplc="0C64ABAE">
      <w:start w:val="1"/>
      <w:numFmt w:val="decimal"/>
      <w:suff w:val="space"/>
      <w:lvlText w:val="%1."/>
      <w:lvlJc w:val="left"/>
      <w:pPr>
        <w:ind w:left="567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6" w15:restartNumberingAfterBreak="0">
    <w:nsid w:val="385F45D2"/>
    <w:multiLevelType w:val="hybridMultilevel"/>
    <w:tmpl w:val="DF08D0F0"/>
    <w:lvl w:ilvl="0" w:tplc="0C64ABAE">
      <w:start w:val="1"/>
      <w:numFmt w:val="decimal"/>
      <w:suff w:val="space"/>
      <w:lvlText w:val="%1."/>
      <w:lvlJc w:val="left"/>
      <w:pPr>
        <w:ind w:left="340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46294704"/>
    <w:multiLevelType w:val="multilevel"/>
    <w:tmpl w:val="6FC8A4CC"/>
    <w:lvl w:ilvl="0">
      <w:start w:val="1"/>
      <w:numFmt w:val="decimal"/>
      <w:suff w:val="space"/>
      <w:lvlText w:val="%1."/>
      <w:lvlJc w:val="left"/>
      <w:pPr>
        <w:ind w:left="454" w:hanging="22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563735F5"/>
    <w:multiLevelType w:val="multilevel"/>
    <w:tmpl w:val="6FC8A4CC"/>
    <w:lvl w:ilvl="0">
      <w:start w:val="1"/>
      <w:numFmt w:val="decimal"/>
      <w:suff w:val="space"/>
      <w:lvlText w:val="%1."/>
      <w:lvlJc w:val="left"/>
      <w:pPr>
        <w:ind w:left="454" w:hanging="22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605F72CB"/>
    <w:multiLevelType w:val="multilevel"/>
    <w:tmpl w:val="FE84D98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6169538A"/>
    <w:multiLevelType w:val="hybridMultilevel"/>
    <w:tmpl w:val="9828ABFA"/>
    <w:lvl w:ilvl="0" w:tplc="01C06E7A">
      <w:start w:val="1"/>
      <w:numFmt w:val="bullet"/>
      <w:pStyle w:val="a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 w15:restartNumberingAfterBreak="0">
    <w:nsid w:val="63806924"/>
    <w:multiLevelType w:val="hybridMultilevel"/>
    <w:tmpl w:val="B4C6949C"/>
    <w:lvl w:ilvl="0" w:tplc="041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12" w15:restartNumberingAfterBreak="0">
    <w:nsid w:val="66481773"/>
    <w:multiLevelType w:val="multilevel"/>
    <w:tmpl w:val="C09480C2"/>
    <w:lvl w:ilvl="0">
      <w:start w:val="1"/>
      <w:numFmt w:val="decimal"/>
      <w:suff w:val="space"/>
      <w:lvlText w:val="%1."/>
      <w:lvlJc w:val="left"/>
      <w:pPr>
        <w:ind w:left="340" w:hanging="22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678A689A"/>
    <w:multiLevelType w:val="multilevel"/>
    <w:tmpl w:val="55089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0E13A3"/>
    <w:multiLevelType w:val="hybridMultilevel"/>
    <w:tmpl w:val="0EF09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D63108"/>
    <w:multiLevelType w:val="multilevel"/>
    <w:tmpl w:val="6FC8A4CC"/>
    <w:lvl w:ilvl="0">
      <w:start w:val="1"/>
      <w:numFmt w:val="decimal"/>
      <w:suff w:val="space"/>
      <w:lvlText w:val="%1."/>
      <w:lvlJc w:val="left"/>
      <w:pPr>
        <w:ind w:left="454" w:hanging="22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7C3717B8"/>
    <w:multiLevelType w:val="hybridMultilevel"/>
    <w:tmpl w:val="5EE84CF2"/>
    <w:lvl w:ilvl="0" w:tplc="ACD85878">
      <w:start w:val="1"/>
      <w:numFmt w:val="decimal"/>
      <w:lvlText w:val="%1."/>
      <w:lvlJc w:val="left"/>
      <w:pPr>
        <w:ind w:left="567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9"/>
  </w:num>
  <w:num w:numId="2">
    <w:abstractNumId w:val="13"/>
  </w:num>
  <w:num w:numId="3">
    <w:abstractNumId w:val="3"/>
  </w:num>
  <w:num w:numId="4">
    <w:abstractNumId w:val="2"/>
  </w:num>
  <w:num w:numId="5">
    <w:abstractNumId w:val="12"/>
  </w:num>
  <w:num w:numId="6">
    <w:abstractNumId w:val="8"/>
  </w:num>
  <w:num w:numId="7">
    <w:abstractNumId w:val="15"/>
  </w:num>
  <w:num w:numId="8">
    <w:abstractNumId w:val="7"/>
  </w:num>
  <w:num w:numId="9">
    <w:abstractNumId w:val="16"/>
  </w:num>
  <w:num w:numId="10">
    <w:abstractNumId w:val="4"/>
  </w:num>
  <w:num w:numId="11">
    <w:abstractNumId w:val="6"/>
  </w:num>
  <w:num w:numId="12">
    <w:abstractNumId w:val="5"/>
  </w:num>
  <w:num w:numId="13">
    <w:abstractNumId w:val="1"/>
  </w:num>
  <w:num w:numId="14">
    <w:abstractNumId w:val="14"/>
  </w:num>
  <w:num w:numId="15">
    <w:abstractNumId w:val="0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A49"/>
    <w:rsid w:val="00003372"/>
    <w:rsid w:val="0003002C"/>
    <w:rsid w:val="00040881"/>
    <w:rsid w:val="00044163"/>
    <w:rsid w:val="00053B6A"/>
    <w:rsid w:val="000865F5"/>
    <w:rsid w:val="000874C7"/>
    <w:rsid w:val="000D1B05"/>
    <w:rsid w:val="00111349"/>
    <w:rsid w:val="001206B7"/>
    <w:rsid w:val="001419FD"/>
    <w:rsid w:val="00153870"/>
    <w:rsid w:val="00160EA4"/>
    <w:rsid w:val="00165BA0"/>
    <w:rsid w:val="00172A88"/>
    <w:rsid w:val="00185C7B"/>
    <w:rsid w:val="001F756C"/>
    <w:rsid w:val="0025454B"/>
    <w:rsid w:val="00275749"/>
    <w:rsid w:val="00283485"/>
    <w:rsid w:val="00291142"/>
    <w:rsid w:val="00294629"/>
    <w:rsid w:val="002A3A79"/>
    <w:rsid w:val="002D4EF3"/>
    <w:rsid w:val="002F3C29"/>
    <w:rsid w:val="00316A49"/>
    <w:rsid w:val="00343A75"/>
    <w:rsid w:val="003D08CD"/>
    <w:rsid w:val="00417DD0"/>
    <w:rsid w:val="0043513D"/>
    <w:rsid w:val="00440818"/>
    <w:rsid w:val="00444C53"/>
    <w:rsid w:val="004B082B"/>
    <w:rsid w:val="004C6CC4"/>
    <w:rsid w:val="004D008D"/>
    <w:rsid w:val="0050252F"/>
    <w:rsid w:val="00502897"/>
    <w:rsid w:val="00540F46"/>
    <w:rsid w:val="005532D2"/>
    <w:rsid w:val="005748CD"/>
    <w:rsid w:val="005D47CD"/>
    <w:rsid w:val="005F7FF1"/>
    <w:rsid w:val="00682CD0"/>
    <w:rsid w:val="0068687F"/>
    <w:rsid w:val="00724F13"/>
    <w:rsid w:val="0075226F"/>
    <w:rsid w:val="007955E7"/>
    <w:rsid w:val="007A588B"/>
    <w:rsid w:val="007A5E60"/>
    <w:rsid w:val="008052F2"/>
    <w:rsid w:val="0082439E"/>
    <w:rsid w:val="008275AB"/>
    <w:rsid w:val="00834595"/>
    <w:rsid w:val="00862C19"/>
    <w:rsid w:val="00882503"/>
    <w:rsid w:val="008906FD"/>
    <w:rsid w:val="00893CCC"/>
    <w:rsid w:val="008C76D4"/>
    <w:rsid w:val="008D49BB"/>
    <w:rsid w:val="00906286"/>
    <w:rsid w:val="00980BA6"/>
    <w:rsid w:val="009B0BF8"/>
    <w:rsid w:val="00A17318"/>
    <w:rsid w:val="00A27C8F"/>
    <w:rsid w:val="00A403EB"/>
    <w:rsid w:val="00A50FD2"/>
    <w:rsid w:val="00A62C4E"/>
    <w:rsid w:val="00AC0327"/>
    <w:rsid w:val="00B41D20"/>
    <w:rsid w:val="00B63A9B"/>
    <w:rsid w:val="00B8248C"/>
    <w:rsid w:val="00BE1E6F"/>
    <w:rsid w:val="00C22791"/>
    <w:rsid w:val="00C23D68"/>
    <w:rsid w:val="00C804BA"/>
    <w:rsid w:val="00C944B0"/>
    <w:rsid w:val="00CC6479"/>
    <w:rsid w:val="00CD7DBA"/>
    <w:rsid w:val="00CE156B"/>
    <w:rsid w:val="00D74FCA"/>
    <w:rsid w:val="00D875C4"/>
    <w:rsid w:val="00D9464B"/>
    <w:rsid w:val="00D94BFC"/>
    <w:rsid w:val="00DB0815"/>
    <w:rsid w:val="00DB1002"/>
    <w:rsid w:val="00E131B0"/>
    <w:rsid w:val="00E3224E"/>
    <w:rsid w:val="00E55B4E"/>
    <w:rsid w:val="00E622B4"/>
    <w:rsid w:val="00E71080"/>
    <w:rsid w:val="00ED2408"/>
    <w:rsid w:val="00F4120E"/>
    <w:rsid w:val="00F82A32"/>
    <w:rsid w:val="00F9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C1766"/>
  <w15:chartTrackingRefBased/>
  <w15:docId w15:val="{89DCCA39-FF82-4D36-AB50-8920B21E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275AB"/>
    <w:pPr>
      <w:spacing w:before="80" w:after="0" w:line="257" w:lineRule="auto"/>
    </w:pPr>
    <w:rPr>
      <w:rFonts w:ascii="Cambria Math" w:hAnsi="Cambria Math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4B082B"/>
    <w:pPr>
      <w:keepNext/>
      <w:keepLines/>
      <w:spacing w:before="120" w:line="259" w:lineRule="auto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03372"/>
    <w:pPr>
      <w:keepNext/>
      <w:keepLines/>
      <w:spacing w:before="40" w:after="40" w:line="259" w:lineRule="auto"/>
      <w:outlineLvl w:val="1"/>
    </w:pPr>
    <w:rPr>
      <w:rFonts w:eastAsiaTheme="majorEastAsia" w:cstheme="majorBidi"/>
      <w:b/>
      <w:color w:val="000000" w:themeColor="text1"/>
      <w:sz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275AB"/>
    <w:pPr>
      <w:spacing w:before="2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8275AB"/>
    <w:rPr>
      <w:rFonts w:ascii="Cambria Math" w:hAnsi="Cambria Math"/>
      <w:b/>
      <w:bCs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4B082B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1"/>
    <w:link w:val="2"/>
    <w:uiPriority w:val="9"/>
    <w:rsid w:val="00003372"/>
    <w:rPr>
      <w:rFonts w:ascii="Cambria Math" w:eastAsiaTheme="majorEastAsia" w:hAnsi="Cambria Math" w:cstheme="majorBidi"/>
      <w:b/>
      <w:color w:val="000000" w:themeColor="text1"/>
      <w:sz w:val="32"/>
      <w:szCs w:val="28"/>
    </w:rPr>
  </w:style>
  <w:style w:type="character" w:styleId="a4">
    <w:name w:val="Intense Reference"/>
    <w:basedOn w:val="a1"/>
    <w:uiPriority w:val="32"/>
    <w:rsid w:val="003D08CD"/>
    <w:rPr>
      <w:b/>
      <w:bCs/>
      <w:smallCaps/>
      <w:color w:val="4472C4" w:themeColor="accent1"/>
      <w:spacing w:val="5"/>
    </w:rPr>
  </w:style>
  <w:style w:type="paragraph" w:styleId="a5">
    <w:name w:val="List Paragraph"/>
    <w:basedOn w:val="a0"/>
    <w:link w:val="a6"/>
    <w:uiPriority w:val="34"/>
    <w:rsid w:val="003D08CD"/>
    <w:pPr>
      <w:spacing w:line="259" w:lineRule="auto"/>
      <w:ind w:left="720"/>
      <w:contextualSpacing/>
    </w:pPr>
  </w:style>
  <w:style w:type="character" w:styleId="a7">
    <w:name w:val="Strong"/>
    <w:basedOn w:val="a1"/>
    <w:uiPriority w:val="22"/>
    <w:qFormat/>
    <w:rsid w:val="003D08CD"/>
    <w:rPr>
      <w:b/>
      <w:bCs/>
    </w:rPr>
  </w:style>
  <w:style w:type="paragraph" w:styleId="a8">
    <w:name w:val="No Spacing"/>
    <w:link w:val="a9"/>
    <w:uiPriority w:val="1"/>
    <w:qFormat/>
    <w:rsid w:val="002D4EF3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1"/>
    <w:link w:val="a8"/>
    <w:uiPriority w:val="1"/>
    <w:rsid w:val="002D4EF3"/>
    <w:rPr>
      <w:rFonts w:eastAsiaTheme="minorEastAsia"/>
      <w:lang w:eastAsia="ru-RU"/>
    </w:rPr>
  </w:style>
  <w:style w:type="paragraph" w:customStyle="1" w:styleId="aa">
    <w:name w:val="Мелкий"/>
    <w:basedOn w:val="a0"/>
    <w:link w:val="ab"/>
    <w:qFormat/>
    <w:rsid w:val="0082439E"/>
    <w:pPr>
      <w:spacing w:line="259" w:lineRule="auto"/>
    </w:pPr>
    <w:rPr>
      <w:sz w:val="18"/>
      <w:lang w:val="en-US"/>
    </w:rPr>
  </w:style>
  <w:style w:type="character" w:customStyle="1" w:styleId="ab">
    <w:name w:val="Мелкий Знак"/>
    <w:basedOn w:val="a1"/>
    <w:link w:val="aa"/>
    <w:rsid w:val="0082439E"/>
    <w:rPr>
      <w:sz w:val="18"/>
      <w:lang w:val="en-US"/>
    </w:rPr>
  </w:style>
  <w:style w:type="paragraph" w:styleId="ac">
    <w:name w:val="header"/>
    <w:basedOn w:val="a0"/>
    <w:link w:val="ad"/>
    <w:uiPriority w:val="99"/>
    <w:unhideWhenUsed/>
    <w:rsid w:val="00316A49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316A49"/>
  </w:style>
  <w:style w:type="character" w:styleId="ae">
    <w:name w:val="Hyperlink"/>
    <w:basedOn w:val="a1"/>
    <w:uiPriority w:val="99"/>
    <w:unhideWhenUsed/>
    <w:rsid w:val="00185C7B"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185C7B"/>
    <w:rPr>
      <w:color w:val="605E5C"/>
      <w:shd w:val="clear" w:color="auto" w:fill="E1DFDD"/>
    </w:rPr>
  </w:style>
  <w:style w:type="character" w:styleId="af0">
    <w:name w:val="FollowedHyperlink"/>
    <w:basedOn w:val="a1"/>
    <w:uiPriority w:val="99"/>
    <w:semiHidden/>
    <w:unhideWhenUsed/>
    <w:rsid w:val="001F756C"/>
    <w:rPr>
      <w:color w:val="954F72" w:themeColor="followedHyperlink"/>
      <w:u w:val="single"/>
    </w:rPr>
  </w:style>
  <w:style w:type="paragraph" w:customStyle="1" w:styleId="a">
    <w:name w:val="Маркерный список"/>
    <w:basedOn w:val="a5"/>
    <w:link w:val="af1"/>
    <w:qFormat/>
    <w:rsid w:val="00DB0815"/>
    <w:pPr>
      <w:numPr>
        <w:numId w:val="17"/>
      </w:numPr>
    </w:pPr>
    <w:rPr>
      <w:szCs w:val="24"/>
    </w:rPr>
  </w:style>
  <w:style w:type="character" w:customStyle="1" w:styleId="a6">
    <w:name w:val="Абзац списка Знак"/>
    <w:basedOn w:val="a1"/>
    <w:link w:val="a5"/>
    <w:uiPriority w:val="34"/>
    <w:rsid w:val="00DB0815"/>
    <w:rPr>
      <w:sz w:val="24"/>
    </w:rPr>
  </w:style>
  <w:style w:type="character" w:customStyle="1" w:styleId="af1">
    <w:name w:val="Маркерный список Знак"/>
    <w:basedOn w:val="a6"/>
    <w:link w:val="a"/>
    <w:rsid w:val="00DB0815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syg\Documents\&#1053;&#1072;&#1089;&#1090;&#1088;&#1072;&#1080;&#1074;&#1072;&#1077;&#1084;&#1099;&#1077;%20&#1096;&#1072;&#1073;&#1083;&#1086;&#1085;&#1099;%20Office\&#1064;&#1072;&#1073;&#1083;&#1086;&#1085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C5A6A-F291-4C4A-BB9B-D31E77C81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Шаблон1.dotx</Template>
  <TotalTime>702</TotalTime>
  <Pages>3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Бусыгин</dc:creator>
  <cp:keywords/>
  <dc:description/>
  <cp:lastModifiedBy>Иван Бусыгин</cp:lastModifiedBy>
  <cp:revision>44</cp:revision>
  <cp:lastPrinted>2021-06-08T05:17:00Z</cp:lastPrinted>
  <dcterms:created xsi:type="dcterms:W3CDTF">2020-11-18T14:11:00Z</dcterms:created>
  <dcterms:modified xsi:type="dcterms:W3CDTF">2021-11-26T06:48:00Z</dcterms:modified>
</cp:coreProperties>
</file>